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07" w:rsidRDefault="00812407" w:rsidP="00812407">
      <w:pPr>
        <w:jc w:val="center"/>
        <w:rPr>
          <w:rFonts w:hint="eastAsia"/>
          <w:sz w:val="40"/>
        </w:rPr>
      </w:pPr>
    </w:p>
    <w:p w:rsidR="00D36C75" w:rsidRDefault="00812407" w:rsidP="00812407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Team Project Manual</w:t>
      </w:r>
    </w:p>
    <w:p w:rsidR="00812407" w:rsidRDefault="00812407" w:rsidP="00812407">
      <w:pPr>
        <w:rPr>
          <w:rFonts w:hint="eastAsia"/>
          <w:sz w:val="40"/>
        </w:rPr>
      </w:pPr>
    </w:p>
    <w:p w:rsidR="00812407" w:rsidRDefault="00812407" w:rsidP="00812407">
      <w:pPr>
        <w:jc w:val="right"/>
        <w:rPr>
          <w:rFonts w:hint="eastAsia"/>
          <w:sz w:val="28"/>
          <w:szCs w:val="28"/>
        </w:rPr>
      </w:pPr>
    </w:p>
    <w:p w:rsidR="00812407" w:rsidRPr="00812407" w:rsidRDefault="00812407" w:rsidP="00812407">
      <w:pPr>
        <w:jc w:val="right"/>
        <w:rPr>
          <w:rFonts w:hint="eastAsia"/>
          <w:sz w:val="28"/>
          <w:szCs w:val="28"/>
        </w:rPr>
      </w:pPr>
      <w:r w:rsidRPr="00812407">
        <w:rPr>
          <w:rFonts w:hint="eastAsia"/>
          <w:sz w:val="28"/>
          <w:szCs w:val="28"/>
        </w:rPr>
        <w:t xml:space="preserve">20800128 </w:t>
      </w:r>
      <w:r w:rsidRPr="00812407">
        <w:rPr>
          <w:rFonts w:hint="eastAsia"/>
          <w:sz w:val="28"/>
          <w:szCs w:val="28"/>
        </w:rPr>
        <w:t>김윤태</w:t>
      </w:r>
    </w:p>
    <w:p w:rsidR="00812407" w:rsidRPr="00812407" w:rsidRDefault="00812407" w:rsidP="00812407">
      <w:pPr>
        <w:jc w:val="right"/>
        <w:rPr>
          <w:rFonts w:hint="eastAsia"/>
          <w:sz w:val="28"/>
          <w:szCs w:val="28"/>
        </w:rPr>
      </w:pPr>
      <w:r w:rsidRPr="00812407">
        <w:rPr>
          <w:rFonts w:hint="eastAsia"/>
          <w:sz w:val="28"/>
          <w:szCs w:val="28"/>
        </w:rPr>
        <w:t xml:space="preserve">20900132 </w:t>
      </w:r>
      <w:r w:rsidRPr="00812407">
        <w:rPr>
          <w:rFonts w:hint="eastAsia"/>
          <w:sz w:val="28"/>
          <w:szCs w:val="28"/>
        </w:rPr>
        <w:t>김용진</w:t>
      </w:r>
    </w:p>
    <w:p w:rsidR="00812407" w:rsidRPr="00812407" w:rsidRDefault="00812407" w:rsidP="00812407">
      <w:pPr>
        <w:jc w:val="right"/>
        <w:rPr>
          <w:rFonts w:hint="eastAsia"/>
          <w:sz w:val="28"/>
          <w:szCs w:val="28"/>
        </w:rPr>
      </w:pPr>
      <w:r w:rsidRPr="00812407">
        <w:rPr>
          <w:rFonts w:hint="eastAsia"/>
          <w:sz w:val="28"/>
          <w:szCs w:val="28"/>
        </w:rPr>
        <w:t xml:space="preserve">20900194 </w:t>
      </w:r>
      <w:proofErr w:type="spellStart"/>
      <w:r w:rsidRPr="00812407">
        <w:rPr>
          <w:rFonts w:hint="eastAsia"/>
          <w:sz w:val="28"/>
          <w:szCs w:val="28"/>
        </w:rPr>
        <w:t>김태이</w:t>
      </w:r>
      <w:proofErr w:type="spellEnd"/>
    </w:p>
    <w:p w:rsidR="00812407" w:rsidRPr="00812407" w:rsidRDefault="00812407" w:rsidP="00812407">
      <w:pPr>
        <w:jc w:val="right"/>
        <w:rPr>
          <w:rFonts w:hint="eastAsia"/>
          <w:sz w:val="28"/>
          <w:szCs w:val="28"/>
        </w:rPr>
      </w:pPr>
    </w:p>
    <w:p w:rsidR="00812407" w:rsidRDefault="00812407" w:rsidP="008900E2">
      <w:pPr>
        <w:numPr>
          <w:ilvl w:val="0"/>
          <w:numId w:val="25"/>
        </w:numPr>
        <w:ind w:leftChars="-133" w:left="4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Background</w:t>
      </w:r>
    </w:p>
    <w:p w:rsidR="00812407" w:rsidRDefault="00812407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Intention</w:t>
      </w:r>
    </w:p>
    <w:p w:rsidR="00812407" w:rsidRDefault="00812407" w:rsidP="008900E2">
      <w:pPr>
        <w:numPr>
          <w:ilvl w:val="2"/>
          <w:numId w:val="25"/>
        </w:numPr>
        <w:ind w:leftChars="200" w:left="8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implementing animation feature used in </w:t>
      </w:r>
      <w:r w:rsidR="008900E2">
        <w:rPr>
          <w:rFonts w:hint="eastAsia"/>
          <w:sz w:val="28"/>
          <w:szCs w:val="28"/>
        </w:rPr>
        <w:t>Prj.2</w:t>
      </w:r>
    </w:p>
    <w:p w:rsidR="00812407" w:rsidRDefault="00812407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Purpose</w:t>
      </w:r>
    </w:p>
    <w:p w:rsidR="00812407" w:rsidRDefault="00812407" w:rsidP="008900E2">
      <w:pPr>
        <w:numPr>
          <w:ilvl w:val="2"/>
          <w:numId w:val="25"/>
        </w:numPr>
        <w:ind w:leftChars="200" w:left="8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Making Squash game</w:t>
      </w:r>
    </w:p>
    <w:p w:rsidR="008900E2" w:rsidRDefault="008900E2" w:rsidP="008900E2">
      <w:pPr>
        <w:numPr>
          <w:ilvl w:val="0"/>
          <w:numId w:val="25"/>
        </w:numPr>
        <w:ind w:leftChars="-133" w:left="4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 Functions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Ball bouncing in the box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Racket to hit the ball</w:t>
      </w:r>
    </w:p>
    <w:p w:rsidR="008900E2" w:rsidRDefault="008900E2" w:rsidP="008900E2">
      <w:pPr>
        <w:numPr>
          <w:ilvl w:val="0"/>
          <w:numId w:val="25"/>
        </w:numPr>
        <w:ind w:leftChars="-133" w:left="4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Semi Functions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Time check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Stage level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Irregular bounce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Fog effect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Sound effect</w:t>
      </w:r>
    </w:p>
    <w:p w:rsidR="008900E2" w:rsidRDefault="008900E2" w:rsidP="008900E2">
      <w:pPr>
        <w:numPr>
          <w:ilvl w:val="0"/>
          <w:numId w:val="25"/>
        </w:numPr>
        <w:ind w:leftChars="-133" w:left="4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Actual Implementation</w:t>
      </w:r>
    </w:p>
    <w:p w:rsidR="008900E2" w:rsidRDefault="008900E2" w:rsidP="008900E2">
      <w:pPr>
        <w:numPr>
          <w:ilvl w:val="1"/>
          <w:numId w:val="25"/>
        </w:numPr>
        <w:ind w:leftChars="33" w:left="479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Movement of the ball</w:t>
      </w:r>
    </w:p>
    <w:p w:rsidR="008900E2" w:rsidRDefault="008900E2" w:rsidP="008900E2">
      <w:pPr>
        <w:numPr>
          <w:ilvl w:val="0"/>
          <w:numId w:val="26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Increment x, y, z values</w:t>
      </w:r>
    </w:p>
    <w:p w:rsidR="008900E2" w:rsidRDefault="008900E2" w:rsidP="008900E2">
      <w:pPr>
        <w:numPr>
          <w:ilvl w:val="0"/>
          <w:numId w:val="26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Apply values to each coordinate</w:t>
      </w:r>
    </w:p>
    <w:p w:rsidR="008900E2" w:rsidRDefault="008900E2" w:rsidP="008900E2">
      <w:pPr>
        <w:numPr>
          <w:ilvl w:val="0"/>
          <w:numId w:val="26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Example</w:t>
      </w:r>
    </w:p>
    <w:p w:rsidR="008900E2" w:rsidRDefault="008900E2" w:rsidP="008900E2">
      <w:pPr>
        <w:ind w:leftChars="266" w:left="638" w:firstLine="24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 ~ 1000 -&gt; -500 ~ 0 ~ 500 -&gt; 500~0 / 0 ~ 500 -&gt; 20~0 / 0~ 20</w:t>
      </w:r>
    </w:p>
    <w:p w:rsidR="008900E2" w:rsidRDefault="008900E2" w:rsidP="008900E2">
      <w:pPr>
        <w:ind w:left="41"/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ind w:left="41"/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ind w:left="41"/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ind w:left="400"/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900E2" w:rsidRDefault="008900E2" w:rsidP="008900E2">
      <w:pPr>
        <w:jc w:val="both"/>
        <w:rPr>
          <w:rFonts w:hint="eastAsia"/>
          <w:sz w:val="28"/>
          <w:szCs w:val="28"/>
        </w:rPr>
      </w:pPr>
    </w:p>
    <w:p w:rsidR="00812407" w:rsidRPr="008900E2" w:rsidRDefault="00812407" w:rsidP="008900E2">
      <w:pPr>
        <w:numPr>
          <w:ilvl w:val="0"/>
          <w:numId w:val="25"/>
        </w:numPr>
        <w:ind w:leftChars="-133" w:left="41"/>
        <w:jc w:val="both"/>
        <w:rPr>
          <w:rFonts w:hint="eastAsia"/>
          <w:sz w:val="28"/>
          <w:szCs w:val="28"/>
        </w:rPr>
      </w:pPr>
      <w:r w:rsidRPr="008900E2">
        <w:rPr>
          <w:rFonts w:hint="eastAsia"/>
          <w:sz w:val="28"/>
          <w:szCs w:val="28"/>
        </w:rPr>
        <w:lastRenderedPageBreak/>
        <w:t>Screen Explanation</w:t>
      </w:r>
    </w:p>
    <w:p w:rsidR="00812407" w:rsidRDefault="00812407" w:rsidP="00812407">
      <w:pPr>
        <w:ind w:left="760"/>
        <w:jc w:val="both"/>
        <w:rPr>
          <w:rFonts w:hint="eastAsia"/>
        </w:rPr>
      </w:pPr>
    </w:p>
    <w:p w:rsidR="00ED536E" w:rsidRDefault="00ED536E" w:rsidP="00812407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191.6pt;margin-top:149.35pt;width:17.95pt;height:22.7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" strokecolor="#f2f2f2" strokeweight="3pt">
            <v:shadow on="t" type="perspective" color="#243f60" opacity=".5" offset="1pt" offset2="-1pt"/>
            <v:textbox style="mso-next-textbox:#_x0000_s1075">
              <w:txbxContent>
                <w:p w:rsidR="00ED536E" w:rsidRDefault="00ED536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87.15pt;margin-top:270.85pt;width:17.95pt;height:22.7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" strokecolor="#f2f2f2" strokeweight="3pt">
            <v:shadow on="t" type="perspective" color="#243f60" opacity=".5" offset="1pt" offset2="-1pt"/>
            <v:textbox style="mso-next-textbox:#_x0000_s1074">
              <w:txbxContent>
                <w:p w:rsidR="00ED536E" w:rsidRDefault="00ED536E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26.45pt;margin-top:270.85pt;width:17.95pt;height:22.7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" strokecolor="#f2f2f2" strokeweight="3pt">
            <v:shadow on="t" type="perspective" color="#243f60" opacity=".5" offset="1pt" offset2="-1pt"/>
            <v:textbox style="mso-next-textbox:#_x0000_s1073">
              <w:txbxContent>
                <w:p w:rsidR="00ED536E" w:rsidRDefault="00ED536E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230.6pt;margin-top:219.1pt;width:17.95pt;height:22.7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" strokecolor="#f2f2f2" strokeweight="3pt">
            <v:shadow on="t" type="perspective" color="#243f60" opacity=".5" offset="1pt" offset2="-1pt"/>
            <v:textbox style="mso-next-textbox:#_x0000_s1072">
              <w:txbxContent>
                <w:p w:rsidR="00DA3FC8" w:rsidRDefault="00ED536E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8900E2">
        <w:rPr>
          <w:noProof/>
        </w:rPr>
        <w:pict>
          <v:shape id="텍스트 상자 2" o:spid="_x0000_s1071" type="#_x0000_t202" style="position:absolute;left:0;text-align:left;margin-left:19.1pt;margin-top:12.85pt;width:17.95pt;height:22.7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" strokecolor="#f2f2f2" strokeweight="3pt">
            <v:shadow on="t" type="perspective" color="#243f60" opacity=".5" offset="1pt" offset2="-1pt"/>
            <v:textbox style="mso-next-textbox:#텍스트 상자 2">
              <w:txbxContent>
                <w:p w:rsidR="00DA3FC8" w:rsidRDefault="00DA3FC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8900E2" w:rsidRPr="00CA7F5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3.75pt;height:318pt;visibility:visible;mso-wrap-style:square">
            <v:imagedata r:id="rId7" o:title=""/>
          </v:shape>
        </w:pict>
      </w:r>
    </w:p>
    <w:p w:rsidR="00ED536E" w:rsidRDefault="00ED536E" w:rsidP="00ED536E"/>
    <w:p w:rsidR="00ED536E" w:rsidRDefault="00ED536E" w:rsidP="00ED536E"/>
    <w:p w:rsidR="00812407" w:rsidRDefault="00ED536E" w:rsidP="00ED536E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reflecting wall</w:t>
      </w:r>
    </w:p>
    <w:p w:rsidR="00ED536E" w:rsidRDefault="00ED536E" w:rsidP="00ED536E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ball</w:t>
      </w:r>
    </w:p>
    <w:p w:rsidR="00ED536E" w:rsidRDefault="00ED536E" w:rsidP="00ED536E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stage and time record of achievement</w:t>
      </w:r>
    </w:p>
    <w:p w:rsidR="00ED536E" w:rsidRDefault="00ED536E" w:rsidP="00ED536E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current stage</w:t>
      </w:r>
    </w:p>
    <w:p w:rsidR="00ED536E" w:rsidRDefault="00ED536E" w:rsidP="00ED536E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current flowing time and previous record</w:t>
      </w:r>
    </w:p>
    <w:p w:rsidR="00ED536E" w:rsidRDefault="00ED536E" w:rsidP="00ED536E">
      <w:pPr>
        <w:rPr>
          <w:rFonts w:hint="eastAsia"/>
        </w:rPr>
      </w:pPr>
    </w:p>
    <w:p w:rsidR="00ED536E" w:rsidRDefault="00ED536E" w:rsidP="00ED536E">
      <w:pPr>
        <w:jc w:val="both"/>
        <w:rPr>
          <w:rFonts w:hint="eastAsia"/>
        </w:rPr>
      </w:pP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 w:rsidRPr="00ED536E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Feature implementation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A. Stage level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When level goes up to 3, speed of the ball increases.</w:t>
      </w:r>
      <w:proofErr w:type="gramEnd"/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At level 3, irregular bounce occurs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At level 4, fog appears in the nearby side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At final level, fog moves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B. Sound implementation</w:t>
      </w:r>
    </w:p>
    <w:p w:rsidR="00ED536E" w:rsidRP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Sound plays corresponds to each situation</w:t>
      </w: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ED536E" w:rsidRPr="00ED536E" w:rsidRDefault="00ED536E" w:rsidP="00ED536E">
      <w:pPr>
        <w:jc w:val="both"/>
        <w:rPr>
          <w:rFonts w:hint="eastAsia"/>
          <w:sz w:val="28"/>
          <w:szCs w:val="28"/>
        </w:rPr>
      </w:pPr>
    </w:p>
    <w:p w:rsidR="00ED536E" w:rsidRDefault="00ED536E" w:rsidP="00ED536E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6. </w:t>
      </w:r>
      <w:r w:rsidRPr="00ED536E">
        <w:rPr>
          <w:rFonts w:hint="eastAsia"/>
          <w:sz w:val="28"/>
          <w:szCs w:val="28"/>
        </w:rPr>
        <w:t>H</w:t>
      </w:r>
      <w:r w:rsidRPr="00ED536E">
        <w:rPr>
          <w:sz w:val="28"/>
          <w:szCs w:val="28"/>
        </w:rPr>
        <w:t>o</w:t>
      </w:r>
      <w:r w:rsidRPr="00ED536E">
        <w:rPr>
          <w:rFonts w:hint="eastAsia"/>
          <w:sz w:val="28"/>
          <w:szCs w:val="28"/>
        </w:rPr>
        <w:t xml:space="preserve">w </w:t>
      </w:r>
      <w:r>
        <w:rPr>
          <w:rFonts w:hint="eastAsia"/>
          <w:sz w:val="28"/>
          <w:szCs w:val="28"/>
        </w:rPr>
        <w:t>to play</w:t>
      </w:r>
    </w:p>
    <w:p w:rsidR="00ED536E" w:rsidRDefault="00ED536E" w:rsidP="00ED536E">
      <w:pPr>
        <w:numPr>
          <w:ilvl w:val="0"/>
          <w:numId w:val="29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When you click, the ball start to move</w:t>
      </w:r>
    </w:p>
    <w:p w:rsidR="00ED536E" w:rsidRDefault="00ED536E" w:rsidP="00ED536E">
      <w:pPr>
        <w:numPr>
          <w:ilvl w:val="0"/>
          <w:numId w:val="29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you have to hit the ball when ball approaches you</w:t>
      </w:r>
    </w:p>
    <w:p w:rsidR="00ED536E" w:rsidRPr="00ED536E" w:rsidRDefault="00ED536E" w:rsidP="00ED536E">
      <w:pPr>
        <w:numPr>
          <w:ilvl w:val="0"/>
          <w:numId w:val="29"/>
        </w:numPr>
        <w:jc w:val="both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you</w:t>
      </w:r>
      <w:proofErr w:type="gramEnd"/>
      <w:r>
        <w:rPr>
          <w:rFonts w:hint="eastAsia"/>
          <w:sz w:val="28"/>
          <w:szCs w:val="28"/>
        </w:rPr>
        <w:t xml:space="preserve"> can move the level by the menu which pops up when you click the </w:t>
      </w:r>
      <w:r>
        <w:rPr>
          <w:sz w:val="28"/>
          <w:szCs w:val="28"/>
        </w:rPr>
        <w:t>right</w:t>
      </w:r>
      <w:r>
        <w:rPr>
          <w:rFonts w:hint="eastAsia"/>
          <w:sz w:val="28"/>
          <w:szCs w:val="28"/>
        </w:rPr>
        <w:t xml:space="preserve"> button.</w:t>
      </w:r>
      <w:bookmarkStart w:id="0" w:name="_GoBack"/>
      <w:bookmarkEnd w:id="0"/>
    </w:p>
    <w:sectPr w:rsidR="00ED536E" w:rsidRPr="00ED536E" w:rsidSect="001E648B">
      <w:footerReference w:type="default" r:id="rId8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66" w:rsidRDefault="00133066">
      <w:r>
        <w:separator/>
      </w:r>
    </w:p>
  </w:endnote>
  <w:endnote w:type="continuationSeparator" w:id="0">
    <w:p w:rsidR="00133066" w:rsidRDefault="0013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FC8" w:rsidRDefault="00DA3FC8">
    <w:pPr>
      <w:jc w:val="center"/>
    </w:pPr>
    <w:r>
      <w:rPr>
        <w:rStyle w:val="aa"/>
      </w:rPr>
      <w:fldChar w:fldCharType="begin"/>
    </w:r>
    <w:r>
      <w:rPr>
        <w:rStyle w:val="aa"/>
      </w:rPr>
      <w:instrText xml:space="preserve"> PAGE </w:instrText>
    </w:r>
    <w:r>
      <w:rPr>
        <w:rStyle w:val="aa"/>
      </w:rPr>
      <w:fldChar w:fldCharType="separate"/>
    </w:r>
    <w:r w:rsidR="00ED536E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66" w:rsidRDefault="00133066">
      <w:r>
        <w:separator/>
      </w:r>
    </w:p>
  </w:footnote>
  <w:footnote w:type="continuationSeparator" w:id="0">
    <w:p w:rsidR="00133066" w:rsidRDefault="00133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7545CAA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CC36EB"/>
    <w:multiLevelType w:val="multilevel"/>
    <w:tmpl w:val="41B8A480"/>
    <w:lvl w:ilvl="0">
      <w:start w:val="1"/>
      <w:numFmt w:val="upperLetter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>
    <w:nsid w:val="025A76DB"/>
    <w:multiLevelType w:val="hybridMultilevel"/>
    <w:tmpl w:val="22BE5D6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A5B598C"/>
    <w:multiLevelType w:val="hybridMultilevel"/>
    <w:tmpl w:val="895E7578"/>
    <w:lvl w:ilvl="0" w:tplc="3A760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314226"/>
    <w:multiLevelType w:val="hybridMultilevel"/>
    <w:tmpl w:val="34423AA2"/>
    <w:lvl w:ilvl="0" w:tplc="6C2C6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473266"/>
    <w:multiLevelType w:val="hybridMultilevel"/>
    <w:tmpl w:val="3BCC57DE"/>
    <w:lvl w:ilvl="0" w:tplc="6C2C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25A687E"/>
    <w:multiLevelType w:val="hybridMultilevel"/>
    <w:tmpl w:val="9DEE3AD6"/>
    <w:lvl w:ilvl="0" w:tplc="338029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F5CF4"/>
    <w:multiLevelType w:val="hybridMultilevel"/>
    <w:tmpl w:val="817E50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5D17105"/>
    <w:multiLevelType w:val="multilevel"/>
    <w:tmpl w:val="6CA472C6"/>
    <w:lvl w:ilvl="0">
      <w:start w:val="1"/>
      <w:numFmt w:val="decimal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9">
    <w:nsid w:val="5D611C38"/>
    <w:multiLevelType w:val="hybridMultilevel"/>
    <w:tmpl w:val="51742770"/>
    <w:lvl w:ilvl="0" w:tplc="04090001">
      <w:start w:val="1"/>
      <w:numFmt w:val="bullet"/>
      <w:lvlText w:val=""/>
      <w:lvlJc w:val="left"/>
      <w:pPr>
        <w:ind w:left="8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0">
    <w:nsid w:val="6DBE6815"/>
    <w:multiLevelType w:val="hybridMultilevel"/>
    <w:tmpl w:val="3C6AFB2E"/>
    <w:lvl w:ilvl="0" w:tplc="64FA2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61A1ED1"/>
    <w:multiLevelType w:val="hybridMultilevel"/>
    <w:tmpl w:val="8A0EC958"/>
    <w:lvl w:ilvl="0" w:tplc="04090001">
      <w:start w:val="1"/>
      <w:numFmt w:val="bullet"/>
      <w:lvlText w:val=""/>
      <w:lvlJc w:val="left"/>
      <w:pPr>
        <w:ind w:left="87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00"/>
      </w:pPr>
      <w:rPr>
        <w:rFonts w:ascii="Wingdings" w:hAnsi="Wingdings" w:hint="default"/>
      </w:rPr>
    </w:lvl>
  </w:abstractNum>
  <w:abstractNum w:abstractNumId="12">
    <w:nsid w:val="7BB06994"/>
    <w:multiLevelType w:val="multilevel"/>
    <w:tmpl w:val="E7C64E9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9"/>
  </w:num>
  <w:num w:numId="24">
    <w:abstractNumId w:val="7"/>
  </w:num>
  <w:num w:numId="25">
    <w:abstractNumId w:val="3"/>
  </w:num>
  <w:num w:numId="26">
    <w:abstractNumId w:val="11"/>
  </w:num>
  <w:num w:numId="27">
    <w:abstractNumId w:val="2"/>
  </w:num>
  <w:num w:numId="28">
    <w:abstractNumId w:val="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6C75"/>
    <w:rsid w:val="000B6800"/>
    <w:rsid w:val="00133066"/>
    <w:rsid w:val="001E648B"/>
    <w:rsid w:val="002F1399"/>
    <w:rsid w:val="00507943"/>
    <w:rsid w:val="00625A66"/>
    <w:rsid w:val="006B6943"/>
    <w:rsid w:val="00812407"/>
    <w:rsid w:val="008900E2"/>
    <w:rsid w:val="00A324BB"/>
    <w:rsid w:val="00A73DBE"/>
    <w:rsid w:val="00D36C75"/>
    <w:rsid w:val="00DA3FC8"/>
    <w:rsid w:val="00ED536E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943"/>
    <w:rPr>
      <w:rFonts w:eastAsia="굴림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qFormat/>
    <w:pPr>
      <w:spacing w:line="480" w:lineRule="atLeast"/>
      <w:outlineLvl w:val="1"/>
    </w:pPr>
    <w:rPr>
      <w:b/>
    </w:rPr>
  </w:style>
  <w:style w:type="paragraph" w:styleId="3">
    <w:name w:val="heading 3"/>
    <w:basedOn w:val="a"/>
    <w:next w:val="a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0"/>
    <w:link w:val="a4"/>
  </w:style>
  <w:style w:type="paragraph" w:styleId="a4">
    <w:name w:val="Body Text"/>
    <w:basedOn w:val="a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0">
    <w:name w:val="목록 수준 1"/>
    <w:basedOn w:val="a"/>
    <w:pPr>
      <w:numPr>
        <w:numId w:val="2"/>
      </w:numPr>
      <w:spacing w:line="480" w:lineRule="atLeast"/>
    </w:pPr>
    <w:rPr>
      <w:lang w:val="ko-KR" w:bidi="ko-KR"/>
    </w:rPr>
  </w:style>
  <w:style w:type="paragraph" w:customStyle="1" w:styleId="20">
    <w:name w:val="목록 수준 2"/>
    <w:basedOn w:val="a"/>
    <w:pPr>
      <w:numPr>
        <w:numId w:val="4"/>
      </w:numPr>
      <w:spacing w:line="480" w:lineRule="atLeast"/>
    </w:pPr>
    <w:rPr>
      <w:lang w:val="ko-KR" w:bidi="ko-KR"/>
    </w:rPr>
  </w:style>
  <w:style w:type="paragraph" w:customStyle="1" w:styleId="30">
    <w:name w:val="목록 수준 3"/>
    <w:basedOn w:val="a"/>
    <w:pPr>
      <w:numPr>
        <w:numId w:val="6"/>
      </w:numPr>
      <w:spacing w:line="480" w:lineRule="atLeast"/>
    </w:pPr>
    <w:rPr>
      <w:lang w:val="ko-KR" w:bidi="ko-KR"/>
    </w:rPr>
  </w:style>
  <w:style w:type="paragraph" w:styleId="a6">
    <w:name w:val="Bibliography"/>
    <w:basedOn w:val="a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7">
    <w:name w:val="확인 목록 항목"/>
    <w:basedOn w:val="a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9">
    <w:name w:val="확인 목록 번호 매기기"/>
    <w:basedOn w:val="a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a">
    <w:name w:val="page number"/>
    <w:rsid w:val="001E648B"/>
    <w:rPr>
      <w:rFonts w:eastAsia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utline%20for%20school%20repor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for school report.dot</Template>
  <TotalTime>284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2015-06-19T04:36:00Z</dcterms:created>
  <dcterms:modified xsi:type="dcterms:W3CDTF">2015-06-19T09:21:00Z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</Properties>
</file>